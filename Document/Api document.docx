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563D0" w14:textId="77777777" w:rsidR="00D4304F" w:rsidRDefault="00A3260D" w:rsidP="00A3260D">
      <w:pPr>
        <w:pStyle w:val="Heading1"/>
        <w:rPr>
          <w:rtl/>
          <w:lang w:bidi="fa-IR"/>
        </w:rPr>
      </w:pPr>
      <w:r>
        <w:t>Api document</w:t>
      </w:r>
    </w:p>
    <w:p w14:paraId="5342E71F" w14:textId="77777777" w:rsidR="00D4304F" w:rsidRDefault="00A3260D" w:rsidP="0081003B">
      <w:pPr>
        <w:spacing w:before="0" w:after="0"/>
        <w:jc w:val="both"/>
        <w:rPr>
          <w:rtl/>
        </w:rPr>
      </w:pPr>
      <w:r w:rsidRPr="00A3260D">
        <w:t xml:space="preserve">This document is about the guide to using the services related to the </w:t>
      </w:r>
      <w:r w:rsidRPr="00A3260D">
        <w:rPr>
          <w:b/>
          <w:bCs/>
        </w:rPr>
        <w:t>BOOKSTORE</w:t>
      </w:r>
      <w:r w:rsidRPr="00A3260D">
        <w:t xml:space="preserve"> project</w:t>
      </w:r>
      <w:r>
        <w:t>.</w:t>
      </w:r>
    </w:p>
    <w:p w14:paraId="48A971D1" w14:textId="1A975D07" w:rsidR="00A3260D" w:rsidRDefault="00A3260D" w:rsidP="0081003B">
      <w:pPr>
        <w:spacing w:before="0" w:after="0"/>
        <w:jc w:val="both"/>
        <w:rPr>
          <w:lang w:val="en-GB"/>
        </w:rPr>
      </w:pPr>
      <w:r w:rsidRPr="00A3260D">
        <w:rPr>
          <w:lang w:val="en-GB"/>
        </w:rPr>
        <w:t xml:space="preserve">The protocol used in these services will be </w:t>
      </w:r>
      <w:r w:rsidRPr="00A3260D">
        <w:rPr>
          <w:b/>
          <w:bCs/>
          <w:lang w:val="en-GB"/>
        </w:rPr>
        <w:t>HTTP</w:t>
      </w:r>
      <w:r w:rsidRPr="00A3260D">
        <w:rPr>
          <w:lang w:val="en-GB"/>
        </w:rPr>
        <w:t xml:space="preserve"> and </w:t>
      </w:r>
      <w:r w:rsidRPr="00A3260D">
        <w:rPr>
          <w:b/>
          <w:bCs/>
          <w:lang w:val="en-GB"/>
        </w:rPr>
        <w:t>RESTFUL</w:t>
      </w:r>
      <w:r w:rsidRPr="00A3260D">
        <w:rPr>
          <w:lang w:val="en-GB"/>
        </w:rPr>
        <w:t xml:space="preserve"> structured according to </w:t>
      </w:r>
      <w:r w:rsidRPr="00A3260D">
        <w:rPr>
          <w:b/>
          <w:bCs/>
          <w:lang w:val="en-GB"/>
        </w:rPr>
        <w:t>JSON</w:t>
      </w:r>
      <w:r w:rsidRPr="00A3260D">
        <w:rPr>
          <w:lang w:val="en-GB"/>
        </w:rPr>
        <w:t xml:space="preserve"> standard</w:t>
      </w:r>
      <w:r w:rsidR="00E13D57">
        <w:rPr>
          <w:lang w:val="en-GB"/>
        </w:rPr>
        <w:t>s</w:t>
      </w:r>
      <w:r w:rsidRPr="00A3260D">
        <w:rPr>
          <w:lang w:val="en-GB"/>
        </w:rPr>
        <w:t>.</w:t>
      </w:r>
    </w:p>
    <w:p w14:paraId="27804BCC" w14:textId="77777777" w:rsidR="00A06DBA" w:rsidRDefault="00A06DBA" w:rsidP="00A06DBA">
      <w:pPr>
        <w:spacing w:before="0" w:after="0"/>
        <w:rPr>
          <w:lang w:val="en-GB" w:bidi="fa-IR"/>
        </w:rPr>
      </w:pPr>
      <w:r w:rsidRPr="0081003B">
        <w:rPr>
          <w:lang w:val="en-GB" w:bidi="fa-IR"/>
        </w:rPr>
        <w:t xml:space="preserve">The </w:t>
      </w:r>
      <w:r>
        <w:rPr>
          <w:lang w:val="en-GB" w:bidi="fa-IR"/>
        </w:rPr>
        <w:t>response</w:t>
      </w:r>
      <w:r w:rsidRPr="0081003B">
        <w:rPr>
          <w:lang w:val="en-GB" w:bidi="fa-IR"/>
        </w:rPr>
        <w:t xml:space="preserve"> consists of two parts HEADER and </w:t>
      </w:r>
      <w:r>
        <w:rPr>
          <w:lang w:val="en-GB" w:bidi="fa-IR"/>
        </w:rPr>
        <w:t>Body</w:t>
      </w:r>
      <w:r w:rsidRPr="0081003B">
        <w:rPr>
          <w:lang w:val="en-GB" w:bidi="fa-IR"/>
        </w:rPr>
        <w:t>.</w:t>
      </w:r>
    </w:p>
    <w:p w14:paraId="7FE8A806" w14:textId="77777777" w:rsidR="00A06DBA" w:rsidRDefault="00A06DBA" w:rsidP="00A06DBA">
      <w:pPr>
        <w:spacing w:before="0" w:after="0"/>
        <w:rPr>
          <w:lang w:val="en-GB" w:bidi="fa-IR"/>
        </w:rPr>
      </w:pPr>
      <w:r>
        <w:rPr>
          <w:lang w:val="en-GB" w:bidi="fa-IR"/>
        </w:rPr>
        <w:t>Header</w:t>
      </w:r>
    </w:p>
    <w:p w14:paraId="1B82E2FF" w14:textId="77777777" w:rsidR="00A06DBA" w:rsidRDefault="002D2AED" w:rsidP="002D2AED">
      <w:pPr>
        <w:spacing w:before="0" w:after="0"/>
        <w:ind w:left="2160"/>
        <w:jc w:val="bot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B3840E5" wp14:editId="381E8974">
            <wp:extent cx="3115110" cy="138131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0B02" w14:textId="77777777" w:rsidR="00A06DBA" w:rsidRDefault="00A06DBA" w:rsidP="0081003B">
      <w:pPr>
        <w:spacing w:before="0" w:after="0"/>
        <w:jc w:val="both"/>
        <w:rPr>
          <w:lang w:val="en-GB"/>
        </w:rPr>
      </w:pPr>
      <w:r>
        <w:rPr>
          <w:lang w:val="en-GB"/>
        </w:rPr>
        <w:t>Body</w:t>
      </w:r>
    </w:p>
    <w:p w14:paraId="64F2124F" w14:textId="23FBEAD6" w:rsidR="00A06DBA" w:rsidRDefault="00A06DBA" w:rsidP="0081003B">
      <w:pPr>
        <w:spacing w:before="0" w:after="0"/>
        <w:jc w:val="both"/>
        <w:rPr>
          <w:lang w:val="en-GB"/>
        </w:rPr>
      </w:pPr>
      <w:r>
        <w:rPr>
          <w:lang w:val="en-GB"/>
        </w:rPr>
        <w:tab/>
      </w:r>
      <w:r w:rsidR="00E13D57">
        <w:rPr>
          <w:lang w:val="en-GB"/>
        </w:rPr>
        <w:t>The a</w:t>
      </w:r>
      <w:r>
        <w:rPr>
          <w:lang w:val="en-GB"/>
        </w:rPr>
        <w:t>rray of book</w:t>
      </w:r>
      <w:r w:rsidR="00E13D57">
        <w:rPr>
          <w:lang w:val="en-GB"/>
        </w:rPr>
        <w:t>s</w:t>
      </w:r>
      <w:r>
        <w:rPr>
          <w:lang w:val="en-GB"/>
        </w:rPr>
        <w:t xml:space="preserve"> or nil</w:t>
      </w:r>
    </w:p>
    <w:p w14:paraId="35B53E96" w14:textId="77777777" w:rsidR="002D2AED" w:rsidRPr="00A3260D" w:rsidRDefault="002D2AED" w:rsidP="002D2AED">
      <w:pPr>
        <w:spacing w:before="0" w:after="0"/>
        <w:ind w:left="2160" w:firstLine="720"/>
        <w:jc w:val="bot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68BEF27" wp14:editId="41624DA3">
            <wp:extent cx="3648584" cy="208626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CAD3" w14:textId="77777777" w:rsidR="00D4304F" w:rsidRDefault="00A3260D" w:rsidP="00A3260D">
      <w:pPr>
        <w:pStyle w:val="Heading2"/>
        <w:rPr>
          <w:rtl/>
          <w:lang w:bidi="fa-IR"/>
        </w:rPr>
      </w:pPr>
      <w:r>
        <w:t>Address</w:t>
      </w:r>
    </w:p>
    <w:p w14:paraId="6F27BB52" w14:textId="7511BF42" w:rsidR="00D4304F" w:rsidRDefault="00A3260D" w:rsidP="00A3260D">
      <w:pPr>
        <w:spacing w:before="0" w:after="0"/>
      </w:pPr>
      <w:r w:rsidRPr="00A3260D">
        <w:t xml:space="preserve">The </w:t>
      </w:r>
      <w:r w:rsidR="00E13D57">
        <w:t>primary</w:t>
      </w:r>
      <w:r w:rsidRPr="00A3260D">
        <w:t xml:space="preserve"> address for accessing the services is as follows.</w:t>
      </w:r>
    </w:p>
    <w:p w14:paraId="624A1B3E" w14:textId="77777777" w:rsidR="00A3260D" w:rsidRDefault="00A3260D" w:rsidP="00A3260D">
      <w:pPr>
        <w:spacing w:before="0" w:after="0"/>
        <w:ind w:firstLine="720"/>
        <w:rPr>
          <w:rtl/>
          <w:lang w:val="en-GB" w:bidi="fa-IR"/>
        </w:rPr>
      </w:pPr>
      <w:r>
        <w:rPr>
          <w:lang w:val="en-GB"/>
        </w:rPr>
        <w:t>Localhost:8080/api/v1/book</w:t>
      </w:r>
    </w:p>
    <w:p w14:paraId="50040D70" w14:textId="77777777" w:rsidR="00A3260D" w:rsidRDefault="00A3260D" w:rsidP="00A3260D">
      <w:pPr>
        <w:spacing w:before="0" w:after="0"/>
        <w:rPr>
          <w:rtl/>
          <w:lang w:val="en-GB" w:bidi="fa-IR"/>
        </w:rPr>
      </w:pPr>
      <w:r w:rsidRPr="00A3260D">
        <w:rPr>
          <w:lang w:val="en-GB" w:bidi="fa-IR"/>
        </w:rPr>
        <w:t>Change IP, PORT services will be based on the following guide.</w:t>
      </w:r>
    </w:p>
    <w:p w14:paraId="46845B74" w14:textId="77777777" w:rsidR="00A3260D" w:rsidRDefault="00A3260D" w:rsidP="00AE0056">
      <w:pPr>
        <w:spacing w:before="0" w:after="0"/>
        <w:ind w:firstLine="605"/>
        <w:rPr>
          <w:lang w:val="en-GB" w:bidi="fa-IR"/>
        </w:rPr>
      </w:pPr>
      <w:r>
        <w:rPr>
          <w:lang w:val="en-GB" w:bidi="fa-IR"/>
        </w:rPr>
        <w:t xml:space="preserve">Main.go </w:t>
      </w:r>
      <w:r w:rsidRPr="00A3260D">
        <w:rPr>
          <w:lang w:val="en-GB" w:bidi="fa-IR"/>
        </w:rPr>
        <w:sym w:font="Wingdings" w:char="F0E0"/>
      </w:r>
      <w:r>
        <w:rPr>
          <w:lang w:val="en-GB" w:bidi="fa-IR"/>
        </w:rPr>
        <w:t xml:space="preserve"> ADDR (change localhost:8080 to another </w:t>
      </w:r>
      <w:r w:rsidR="00AE0056">
        <w:rPr>
          <w:lang w:val="en-GB" w:bidi="fa-IR"/>
        </w:rPr>
        <w:t>IP</w:t>
      </w:r>
      <w:r>
        <w:rPr>
          <w:lang w:val="en-GB" w:bidi="fa-IR"/>
        </w:rPr>
        <w:t xml:space="preserve"> and </w:t>
      </w:r>
      <w:r w:rsidR="00AE0056">
        <w:rPr>
          <w:lang w:val="en-GB" w:bidi="fa-IR"/>
        </w:rPr>
        <w:t>PORT</w:t>
      </w:r>
      <w:r>
        <w:rPr>
          <w:lang w:val="en-GB" w:bidi="fa-IR"/>
        </w:rPr>
        <w:t>)</w:t>
      </w:r>
    </w:p>
    <w:p w14:paraId="5EB53BD8" w14:textId="77777777" w:rsidR="00A3260D" w:rsidRDefault="00A3260D" w:rsidP="00FA1EAB">
      <w:pPr>
        <w:pStyle w:val="Heading2"/>
      </w:pPr>
      <w:r w:rsidRPr="00A3260D">
        <w:lastRenderedPageBreak/>
        <w:t>Services</w:t>
      </w:r>
    </w:p>
    <w:p w14:paraId="69C5AAFA" w14:textId="77777777" w:rsidR="00FA1EAB" w:rsidRPr="00FA1EAB" w:rsidRDefault="00FA1EAB" w:rsidP="00FA1EAB">
      <w:pPr>
        <w:spacing w:before="0" w:after="0"/>
        <w:rPr>
          <w:lang w:val="en-GB" w:bidi="fa-IR"/>
        </w:rPr>
      </w:pPr>
      <w:r>
        <w:tab/>
      </w:r>
      <w:r w:rsidRPr="00FA1EAB">
        <w:rPr>
          <w:lang w:val="en-GB" w:bidi="fa-IR"/>
        </w:rPr>
        <w:t>Allbook</w:t>
      </w:r>
      <w:r>
        <w:rPr>
          <w:lang w:val="en-GB" w:bidi="fa-IR"/>
        </w:rPr>
        <w:t>s</w:t>
      </w:r>
    </w:p>
    <w:p w14:paraId="5F3D2D08" w14:textId="77777777" w:rsidR="00FA1EAB" w:rsidRPr="00FA1EAB" w:rsidRDefault="00FA1EAB" w:rsidP="00FA1EAB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Pr="00FA1EAB">
        <w:rPr>
          <w:lang w:val="en-GB" w:bidi="fa-IR"/>
        </w:rPr>
        <w:tab/>
        <w:t>/range</w:t>
      </w:r>
    </w:p>
    <w:p w14:paraId="48F5818B" w14:textId="77777777" w:rsidR="00FA1EAB" w:rsidRPr="00FA1EAB" w:rsidRDefault="00FA1EAB" w:rsidP="00084C77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="00084C77">
        <w:rPr>
          <w:lang w:val="en-GB" w:bidi="fa-IR"/>
        </w:rPr>
        <w:t>Request</w:t>
      </w:r>
    </w:p>
    <w:p w14:paraId="0D779215" w14:textId="77777777" w:rsidR="00FA1EAB" w:rsidRDefault="00FA1EAB" w:rsidP="00FA1EAB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Pr="00FA1EAB">
        <w:rPr>
          <w:lang w:val="en-GB" w:bidi="fa-IR"/>
        </w:rPr>
        <w:tab/>
        <w:t>"http://localhost:8080/api/v1/book/books/0-</w:t>
      </w:r>
      <w:r>
        <w:rPr>
          <w:lang w:val="en-GB" w:bidi="fa-IR"/>
        </w:rPr>
        <w:t>1</w:t>
      </w:r>
      <w:r w:rsidR="0081003B">
        <w:rPr>
          <w:lang w:val="en-GB" w:bidi="fa-IR"/>
        </w:rPr>
        <w:t>0</w:t>
      </w:r>
    </w:p>
    <w:p w14:paraId="3F2BE846" w14:textId="56230B92" w:rsidR="00FA1EAB" w:rsidRDefault="00FA1EAB" w:rsidP="00FA1EAB">
      <w:pPr>
        <w:spacing w:before="0" w:after="0"/>
        <w:rPr>
          <w:lang w:val="en-GB" w:bidi="fa-IR"/>
        </w:rPr>
      </w:pPr>
      <w:r>
        <w:rPr>
          <w:lang w:val="en-GB" w:bidi="fa-IR"/>
        </w:rPr>
        <w:tab/>
        <w:t xml:space="preserve">Response </w:t>
      </w:r>
      <w:r w:rsidR="00AF3B10">
        <w:rPr>
          <w:lang w:val="en-GB" w:bidi="fa-IR"/>
        </w:rPr>
        <w:t xml:space="preserve"> body considered of list of book with paging</w:t>
      </w:r>
    </w:p>
    <w:p w14:paraId="127AAB8F" w14:textId="77777777" w:rsidR="0081003B" w:rsidRDefault="00206C42" w:rsidP="0081003B">
      <w:pPr>
        <w:spacing w:before="0" w:after="0"/>
        <w:ind w:left="1440" w:firstLine="720"/>
        <w:rPr>
          <w:lang w:val="en-GB" w:bidi="fa-IR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73492EF8" wp14:editId="599BC83E">
            <wp:extent cx="4191585" cy="40201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145688" w14:textId="77777777" w:rsidR="00AE0056" w:rsidRDefault="00AE0056" w:rsidP="00512D05">
      <w:pPr>
        <w:spacing w:before="0" w:after="0"/>
        <w:rPr>
          <w:lang w:val="en-GB" w:bidi="fa-IR"/>
        </w:rPr>
      </w:pPr>
      <w:r>
        <w:rPr>
          <w:lang w:val="en-GB" w:bidi="fa-IR"/>
        </w:rPr>
        <w:t>-----------------------------------------------------------------------------------------------------------------------</w:t>
      </w:r>
    </w:p>
    <w:p w14:paraId="3248611F" w14:textId="77777777" w:rsidR="00E9689D" w:rsidRDefault="00E9689D" w:rsidP="00AE0056">
      <w:pPr>
        <w:spacing w:before="0" w:after="0"/>
        <w:rPr>
          <w:lang w:val="en-GB" w:bidi="fa-IR"/>
        </w:rPr>
      </w:pPr>
    </w:p>
    <w:p w14:paraId="1DC2A134" w14:textId="77777777" w:rsidR="00E9689D" w:rsidRDefault="00E9689D" w:rsidP="00AE0056">
      <w:pPr>
        <w:spacing w:before="0" w:after="0"/>
        <w:rPr>
          <w:lang w:val="en-GB" w:bidi="fa-IR"/>
        </w:rPr>
      </w:pPr>
    </w:p>
    <w:p w14:paraId="4EAF118B" w14:textId="77777777" w:rsidR="00E9689D" w:rsidRDefault="00E9689D" w:rsidP="00AE0056">
      <w:pPr>
        <w:spacing w:before="0" w:after="0"/>
        <w:rPr>
          <w:lang w:val="en-GB" w:bidi="fa-IR"/>
        </w:rPr>
      </w:pPr>
    </w:p>
    <w:p w14:paraId="2D40F08B" w14:textId="77777777" w:rsidR="00E9689D" w:rsidRDefault="00E9689D" w:rsidP="00AE0056">
      <w:pPr>
        <w:spacing w:before="0" w:after="0"/>
        <w:rPr>
          <w:lang w:val="en-GB" w:bidi="fa-IR"/>
        </w:rPr>
      </w:pPr>
    </w:p>
    <w:p w14:paraId="2F58BF51" w14:textId="77777777" w:rsidR="00E9689D" w:rsidRDefault="00E9689D" w:rsidP="00AE0056">
      <w:pPr>
        <w:spacing w:before="0" w:after="0"/>
        <w:rPr>
          <w:lang w:val="en-GB" w:bidi="fa-IR"/>
        </w:rPr>
      </w:pPr>
    </w:p>
    <w:p w14:paraId="7AB05074" w14:textId="77777777" w:rsidR="00E9689D" w:rsidRDefault="00E9689D" w:rsidP="00AE0056">
      <w:pPr>
        <w:spacing w:before="0" w:after="0"/>
        <w:rPr>
          <w:lang w:val="en-GB" w:bidi="fa-IR"/>
        </w:rPr>
      </w:pPr>
    </w:p>
    <w:p w14:paraId="590B5DA9" w14:textId="77777777" w:rsidR="00E9689D" w:rsidRDefault="00E9689D" w:rsidP="00AE0056">
      <w:pPr>
        <w:spacing w:before="0" w:after="0"/>
        <w:rPr>
          <w:lang w:val="en-GB" w:bidi="fa-IR"/>
        </w:rPr>
      </w:pPr>
    </w:p>
    <w:p w14:paraId="24150F69" w14:textId="77777777" w:rsidR="00AE0056" w:rsidRPr="00FA1EAB" w:rsidRDefault="00AE0056" w:rsidP="00AE0056">
      <w:pPr>
        <w:spacing w:before="0" w:after="0"/>
        <w:rPr>
          <w:lang w:val="en-GB" w:bidi="fa-IR"/>
        </w:rPr>
      </w:pPr>
      <w:r>
        <w:rPr>
          <w:lang w:val="en-GB" w:bidi="fa-IR"/>
        </w:rPr>
        <w:lastRenderedPageBreak/>
        <w:t>Book: find especial book according to ISBN</w:t>
      </w:r>
    </w:p>
    <w:p w14:paraId="56FD0204" w14:textId="77777777" w:rsidR="00AE0056" w:rsidRPr="00FA1EAB" w:rsidRDefault="00AE0056" w:rsidP="00AE0056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Pr="00FA1EAB">
        <w:rPr>
          <w:lang w:val="en-GB" w:bidi="fa-IR"/>
        </w:rPr>
        <w:tab/>
        <w:t>/</w:t>
      </w:r>
      <w:r>
        <w:rPr>
          <w:lang w:val="en-GB" w:bidi="fa-IR"/>
        </w:rPr>
        <w:t>findbook</w:t>
      </w:r>
    </w:p>
    <w:p w14:paraId="4343293F" w14:textId="77777777" w:rsidR="00AE0056" w:rsidRPr="00FA1EAB" w:rsidRDefault="00AE0056" w:rsidP="00084C77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="00084C77">
        <w:rPr>
          <w:lang w:val="en-GB" w:bidi="fa-IR"/>
        </w:rPr>
        <w:t>Request</w:t>
      </w:r>
    </w:p>
    <w:p w14:paraId="02922EE8" w14:textId="77777777" w:rsidR="00AE0056" w:rsidRDefault="00AE0056" w:rsidP="00AE0056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Pr="00FA1EAB">
        <w:rPr>
          <w:lang w:val="en-GB" w:bidi="fa-IR"/>
        </w:rPr>
        <w:tab/>
        <w:t>"http://localhost:8080/api/v1/book/books/</w:t>
      </w:r>
      <w:r>
        <w:rPr>
          <w:lang w:val="en-GB" w:bidi="fa-IR"/>
        </w:rPr>
        <w:t>EU-123879</w:t>
      </w:r>
    </w:p>
    <w:p w14:paraId="3D1E25AA" w14:textId="77777777" w:rsidR="00AE0056" w:rsidRDefault="00AE0056" w:rsidP="00206C42">
      <w:pPr>
        <w:pBdr>
          <w:bottom w:val="single" w:sz="6" w:space="1" w:color="auto"/>
        </w:pBdr>
        <w:tabs>
          <w:tab w:val="left" w:pos="720"/>
          <w:tab w:val="left" w:pos="1440"/>
          <w:tab w:val="right" w:pos="10224"/>
        </w:tabs>
        <w:spacing w:before="0" w:after="0"/>
        <w:rPr>
          <w:lang w:val="en-GB" w:bidi="fa-IR"/>
        </w:rPr>
      </w:pPr>
      <w:r>
        <w:rPr>
          <w:lang w:val="en-GB" w:bidi="fa-IR"/>
        </w:rPr>
        <w:tab/>
        <w:t xml:space="preserve">Response </w:t>
      </w:r>
      <w:r w:rsidR="00206C42">
        <w:rPr>
          <w:lang w:val="en-GB" w:bidi="fa-IR"/>
        </w:rPr>
        <w:tab/>
      </w:r>
    </w:p>
    <w:p w14:paraId="4897CB1E" w14:textId="77777777" w:rsidR="00206C42" w:rsidRDefault="00E9689D" w:rsidP="00E9689D">
      <w:pPr>
        <w:pBdr>
          <w:bottom w:val="single" w:sz="6" w:space="1" w:color="auto"/>
        </w:pBdr>
        <w:spacing w:before="0" w:after="0"/>
        <w:rPr>
          <w:lang w:val="en-GB" w:bidi="fa-IR"/>
        </w:rPr>
      </w:pPr>
      <w:r>
        <w:rPr>
          <w:lang w:val="en-GB" w:bidi="fa-IR"/>
        </w:rPr>
        <w:t xml:space="preserve">                                       </w:t>
      </w:r>
      <w:r w:rsidR="00206C42">
        <w:rPr>
          <w:noProof/>
          <w:lang w:val="en-GB" w:eastAsia="en-GB"/>
        </w:rPr>
        <w:drawing>
          <wp:inline distT="0" distB="0" distL="0" distR="0" wp14:anchorId="485DDEF2" wp14:editId="543EBD62">
            <wp:extent cx="3972479" cy="21053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F02" w14:textId="77777777" w:rsidR="00AE0056" w:rsidRDefault="00AE0056" w:rsidP="00512D05">
      <w:pPr>
        <w:spacing w:before="0" w:after="0"/>
        <w:rPr>
          <w:lang w:val="en-GB" w:bidi="fa-IR"/>
        </w:rPr>
      </w:pPr>
    </w:p>
    <w:p w14:paraId="09AA52CB" w14:textId="77777777" w:rsidR="00AE0056" w:rsidRPr="00FA1EAB" w:rsidRDefault="00AE0056" w:rsidP="00AE0056">
      <w:pPr>
        <w:spacing w:before="0" w:after="0"/>
        <w:rPr>
          <w:lang w:val="en-GB" w:bidi="fa-IR"/>
        </w:rPr>
      </w:pPr>
      <w:r>
        <w:rPr>
          <w:lang w:val="en-GB" w:bidi="fa-IR"/>
        </w:rPr>
        <w:t>ADD: add a book to store</w:t>
      </w:r>
    </w:p>
    <w:p w14:paraId="6636D8AA" w14:textId="77777777" w:rsidR="00AE0056" w:rsidRPr="00FA1EAB" w:rsidRDefault="00AE0056" w:rsidP="00F3512B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Pr="00FA1EAB">
        <w:rPr>
          <w:lang w:val="en-GB" w:bidi="fa-IR"/>
        </w:rPr>
        <w:tab/>
        <w:t>/</w:t>
      </w:r>
      <w:r w:rsidR="00F3512B">
        <w:rPr>
          <w:lang w:val="en-GB" w:bidi="fa-IR"/>
        </w:rPr>
        <w:t>add</w:t>
      </w:r>
    </w:p>
    <w:p w14:paraId="6122D4F4" w14:textId="77777777" w:rsidR="00AE0056" w:rsidRPr="00FA1EAB" w:rsidRDefault="00AE0056" w:rsidP="00084C77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="00084C77">
        <w:rPr>
          <w:lang w:val="en-GB" w:bidi="fa-IR"/>
        </w:rPr>
        <w:t>Request</w:t>
      </w:r>
    </w:p>
    <w:p w14:paraId="10507214" w14:textId="77777777" w:rsidR="00AE0056" w:rsidRDefault="00AE0056" w:rsidP="00AE0056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Pr="00FA1EAB">
        <w:rPr>
          <w:lang w:val="en-GB" w:bidi="fa-IR"/>
        </w:rPr>
        <w:tab/>
        <w:t>"http://localhost:8080/api/v1/book/books/</w:t>
      </w:r>
      <w:r w:rsidR="00F3512B">
        <w:rPr>
          <w:lang w:val="en-GB" w:bidi="fa-IR"/>
        </w:rPr>
        <w:t>add</w:t>
      </w:r>
    </w:p>
    <w:p w14:paraId="79353025" w14:textId="77777777" w:rsidR="00F3512B" w:rsidRDefault="00F3512B" w:rsidP="00AE0056">
      <w:pPr>
        <w:spacing w:before="0" w:after="0"/>
        <w:rPr>
          <w:lang w:val="en-GB" w:bidi="fa-IR"/>
        </w:rPr>
      </w:pPr>
      <w:r>
        <w:rPr>
          <w:lang w:val="en-GB" w:bidi="fa-IR"/>
        </w:rPr>
        <w:tab/>
        <w:t xml:space="preserve">               </w:t>
      </w:r>
      <w:r>
        <w:rPr>
          <w:noProof/>
          <w:lang w:val="en-GB" w:eastAsia="en-GB"/>
        </w:rPr>
        <w:drawing>
          <wp:inline distT="0" distB="0" distL="0" distR="0" wp14:anchorId="05F43FC8" wp14:editId="063F93B5">
            <wp:extent cx="3972479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F534" w14:textId="77777777" w:rsidR="00AE0056" w:rsidRDefault="00AE0056" w:rsidP="00AE0056">
      <w:pPr>
        <w:spacing w:before="0" w:after="0"/>
        <w:rPr>
          <w:lang w:val="en-GB" w:bidi="fa-IR"/>
        </w:rPr>
      </w:pPr>
      <w:r>
        <w:rPr>
          <w:lang w:val="en-GB" w:bidi="fa-IR"/>
        </w:rPr>
        <w:tab/>
        <w:t xml:space="preserve">Response </w:t>
      </w:r>
    </w:p>
    <w:p w14:paraId="6FBF85CF" w14:textId="77777777" w:rsidR="00F3512B" w:rsidRDefault="00F3512B" w:rsidP="00206C42">
      <w:pPr>
        <w:spacing w:before="0" w:after="0"/>
        <w:ind w:left="1440" w:firstLine="720"/>
        <w:rPr>
          <w:lang w:val="en-GB" w:bidi="fa-IR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0123522" wp14:editId="658D43E6">
            <wp:extent cx="2981741" cy="197195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3FB3" w14:textId="77777777" w:rsidR="00F3512B" w:rsidRDefault="00F3512B" w:rsidP="00F3512B">
      <w:pPr>
        <w:spacing w:before="0" w:after="0"/>
        <w:rPr>
          <w:lang w:val="en-GB" w:bidi="fa-IR"/>
        </w:rPr>
      </w:pPr>
      <w:r>
        <w:rPr>
          <w:lang w:val="en-GB" w:bidi="fa-IR"/>
        </w:rPr>
        <w:t>------------------------------------------------------------------------------------------------------------------------------</w:t>
      </w:r>
    </w:p>
    <w:p w14:paraId="5D018646" w14:textId="77777777" w:rsidR="00206C42" w:rsidRDefault="00206C42" w:rsidP="00F3512B">
      <w:pPr>
        <w:spacing w:before="0" w:after="0"/>
        <w:rPr>
          <w:lang w:val="en-GB" w:bidi="fa-IR"/>
        </w:rPr>
      </w:pPr>
    </w:p>
    <w:p w14:paraId="1E8919E0" w14:textId="77777777" w:rsidR="00206C42" w:rsidRDefault="00206C42" w:rsidP="00F3512B">
      <w:pPr>
        <w:spacing w:before="0" w:after="0"/>
        <w:rPr>
          <w:lang w:val="en-GB" w:bidi="fa-IR"/>
        </w:rPr>
      </w:pPr>
    </w:p>
    <w:p w14:paraId="0CB2762D" w14:textId="77777777" w:rsidR="00F3512B" w:rsidRPr="00FA1EAB" w:rsidRDefault="00F3512B" w:rsidP="00F3512B">
      <w:pPr>
        <w:spacing w:before="0" w:after="0"/>
        <w:rPr>
          <w:lang w:val="en-GB" w:bidi="fa-IR"/>
        </w:rPr>
      </w:pPr>
      <w:r>
        <w:rPr>
          <w:lang w:val="en-GB" w:bidi="fa-IR"/>
        </w:rPr>
        <w:t>Delete: delete especial book according to ISBN</w:t>
      </w:r>
    </w:p>
    <w:p w14:paraId="356C60FC" w14:textId="77777777" w:rsidR="00F3512B" w:rsidRPr="00FA1EAB" w:rsidRDefault="00F3512B" w:rsidP="00F3512B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Pr="00FA1EAB">
        <w:rPr>
          <w:lang w:val="en-GB" w:bidi="fa-IR"/>
        </w:rPr>
        <w:tab/>
        <w:t>/</w:t>
      </w:r>
      <w:r>
        <w:rPr>
          <w:lang w:val="en-GB" w:bidi="fa-IR"/>
        </w:rPr>
        <w:t>delete</w:t>
      </w:r>
    </w:p>
    <w:p w14:paraId="19D165B6" w14:textId="77777777" w:rsidR="00F3512B" w:rsidRPr="00FA1EAB" w:rsidRDefault="00F3512B" w:rsidP="00206C42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="00206C42">
        <w:rPr>
          <w:lang w:val="en-GB" w:bidi="fa-IR"/>
        </w:rPr>
        <w:t>Request</w:t>
      </w:r>
    </w:p>
    <w:p w14:paraId="1137B982" w14:textId="77777777" w:rsidR="00F3512B" w:rsidRDefault="00F3512B" w:rsidP="00206C42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Pr="00FA1EAB">
        <w:rPr>
          <w:lang w:val="en-GB" w:bidi="fa-IR"/>
        </w:rPr>
        <w:tab/>
        <w:t>"http://localhost:8080/api/v1/book/books/</w:t>
      </w:r>
      <w:r>
        <w:rPr>
          <w:lang w:val="en-GB" w:bidi="fa-IR"/>
        </w:rPr>
        <w:t>EU-123879</w:t>
      </w:r>
    </w:p>
    <w:p w14:paraId="21D46128" w14:textId="77777777" w:rsidR="00F3512B" w:rsidRDefault="00F3512B" w:rsidP="00F3512B">
      <w:pPr>
        <w:pBdr>
          <w:bottom w:val="single" w:sz="6" w:space="1" w:color="auto"/>
        </w:pBdr>
        <w:spacing w:before="0" w:after="0"/>
        <w:rPr>
          <w:lang w:val="en-GB" w:bidi="fa-IR"/>
        </w:rPr>
      </w:pPr>
      <w:r>
        <w:rPr>
          <w:lang w:val="en-GB" w:bidi="fa-IR"/>
        </w:rPr>
        <w:tab/>
        <w:t xml:space="preserve">Response </w:t>
      </w:r>
    </w:p>
    <w:p w14:paraId="6BA00675" w14:textId="77777777" w:rsidR="00206C42" w:rsidRDefault="00796AED" w:rsidP="00AB0811">
      <w:pPr>
        <w:pBdr>
          <w:bottom w:val="single" w:sz="6" w:space="1" w:color="auto"/>
        </w:pBdr>
        <w:spacing w:before="0" w:after="0"/>
        <w:ind w:firstLine="720"/>
        <w:rPr>
          <w:lang w:val="en-GB" w:bidi="fa-IR"/>
        </w:rPr>
      </w:pPr>
      <w:r>
        <w:rPr>
          <w:lang w:val="en-GB" w:bidi="fa-IR"/>
        </w:rPr>
        <w:t xml:space="preserve">                       </w:t>
      </w:r>
      <w:r>
        <w:rPr>
          <w:noProof/>
          <w:lang w:val="en-GB" w:eastAsia="en-GB"/>
        </w:rPr>
        <w:drawing>
          <wp:inline distT="0" distB="0" distL="0" distR="0" wp14:anchorId="7772B3A1" wp14:editId="066228F8">
            <wp:extent cx="2686425" cy="1962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A8EB" w14:textId="77777777" w:rsidR="00AB0811" w:rsidRDefault="00AB0811" w:rsidP="00AB0811">
      <w:pPr>
        <w:pBdr>
          <w:bottom w:val="single" w:sz="6" w:space="1" w:color="auto"/>
        </w:pBdr>
        <w:spacing w:before="0" w:after="0"/>
        <w:ind w:firstLine="720"/>
        <w:rPr>
          <w:lang w:val="en-GB" w:bidi="fa-IR"/>
        </w:rPr>
      </w:pPr>
    </w:p>
    <w:p w14:paraId="1A71274D" w14:textId="77777777" w:rsidR="00AB0811" w:rsidRDefault="00AB0811" w:rsidP="00AB0811">
      <w:pPr>
        <w:pBdr>
          <w:bottom w:val="single" w:sz="6" w:space="1" w:color="auto"/>
        </w:pBdr>
        <w:spacing w:before="0" w:after="0"/>
        <w:ind w:firstLine="720"/>
        <w:rPr>
          <w:lang w:val="en-GB" w:bidi="fa-IR"/>
        </w:rPr>
      </w:pPr>
    </w:p>
    <w:p w14:paraId="01FD660E" w14:textId="77777777" w:rsidR="00AB0811" w:rsidRDefault="00AB0811" w:rsidP="00AB0811">
      <w:pPr>
        <w:pBdr>
          <w:bottom w:val="single" w:sz="6" w:space="1" w:color="auto"/>
        </w:pBdr>
        <w:spacing w:before="0" w:after="0"/>
        <w:ind w:firstLine="720"/>
        <w:rPr>
          <w:lang w:val="en-GB" w:bidi="fa-IR"/>
        </w:rPr>
      </w:pPr>
    </w:p>
    <w:p w14:paraId="7140D996" w14:textId="77777777" w:rsidR="00AB0811" w:rsidRDefault="00AB0811" w:rsidP="00AB0811">
      <w:pPr>
        <w:pBdr>
          <w:bottom w:val="single" w:sz="6" w:space="1" w:color="auto"/>
        </w:pBdr>
        <w:spacing w:before="0" w:after="0"/>
        <w:ind w:firstLine="720"/>
        <w:rPr>
          <w:lang w:val="en-GB" w:bidi="fa-IR"/>
        </w:rPr>
      </w:pPr>
    </w:p>
    <w:p w14:paraId="5FE839AB" w14:textId="77777777" w:rsidR="00AB0811" w:rsidRDefault="00AB0811" w:rsidP="00AB0811">
      <w:pPr>
        <w:pBdr>
          <w:bottom w:val="single" w:sz="6" w:space="1" w:color="auto"/>
        </w:pBdr>
        <w:spacing w:before="0" w:after="0"/>
        <w:ind w:firstLine="720"/>
        <w:rPr>
          <w:lang w:val="en-GB" w:bidi="fa-IR"/>
        </w:rPr>
      </w:pPr>
    </w:p>
    <w:p w14:paraId="6AF92E5C" w14:textId="77777777" w:rsidR="00206C42" w:rsidRDefault="00206C42" w:rsidP="00F60B28">
      <w:pPr>
        <w:spacing w:before="0" w:after="0"/>
        <w:rPr>
          <w:lang w:val="en-GB" w:bidi="fa-IR"/>
        </w:rPr>
      </w:pPr>
    </w:p>
    <w:p w14:paraId="74746612" w14:textId="77777777" w:rsidR="00F60B28" w:rsidRPr="00FA1EAB" w:rsidRDefault="00F60B28" w:rsidP="00F60B28">
      <w:pPr>
        <w:spacing w:before="0" w:after="0"/>
        <w:rPr>
          <w:lang w:val="en-GB" w:bidi="fa-IR"/>
        </w:rPr>
      </w:pPr>
      <w:r>
        <w:rPr>
          <w:lang w:val="en-GB" w:bidi="fa-IR"/>
        </w:rPr>
        <w:lastRenderedPageBreak/>
        <w:t>Update: update especial book according to ISBN</w:t>
      </w:r>
    </w:p>
    <w:p w14:paraId="307CBB0C" w14:textId="77777777" w:rsidR="00F60B28" w:rsidRPr="00FA1EAB" w:rsidRDefault="00F60B28" w:rsidP="00F60B28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Pr="00FA1EAB">
        <w:rPr>
          <w:lang w:val="en-GB" w:bidi="fa-IR"/>
        </w:rPr>
        <w:tab/>
        <w:t>/</w:t>
      </w:r>
      <w:r>
        <w:rPr>
          <w:lang w:val="en-GB" w:bidi="fa-IR"/>
        </w:rPr>
        <w:t>delete</w:t>
      </w:r>
    </w:p>
    <w:p w14:paraId="3C209499" w14:textId="77777777" w:rsidR="00F60B28" w:rsidRPr="00FA1EAB" w:rsidRDefault="00F60B28" w:rsidP="00AB0811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="00AB0811">
        <w:rPr>
          <w:lang w:val="en-GB" w:bidi="fa-IR"/>
        </w:rPr>
        <w:t>Request</w:t>
      </w:r>
    </w:p>
    <w:p w14:paraId="48F1983C" w14:textId="77777777" w:rsidR="00F60B28" w:rsidRDefault="00F60B28" w:rsidP="00034353">
      <w:pPr>
        <w:spacing w:before="0" w:after="0"/>
        <w:rPr>
          <w:lang w:val="en-GB" w:bidi="fa-IR"/>
        </w:rPr>
      </w:pPr>
      <w:r w:rsidRPr="00FA1EAB">
        <w:rPr>
          <w:lang w:val="en-GB" w:bidi="fa-IR"/>
        </w:rPr>
        <w:tab/>
      </w:r>
      <w:r w:rsidRPr="00FA1EAB">
        <w:rPr>
          <w:lang w:val="en-GB" w:bidi="fa-IR"/>
        </w:rPr>
        <w:tab/>
        <w:t>http://localhost:8080/api/v1/book/books/</w:t>
      </w:r>
      <w:r>
        <w:rPr>
          <w:lang w:val="en-GB" w:bidi="fa-IR"/>
        </w:rPr>
        <w:t>update</w:t>
      </w:r>
    </w:p>
    <w:p w14:paraId="776A09CA" w14:textId="77777777" w:rsidR="00F60B28" w:rsidRDefault="00E9689D" w:rsidP="00F60B28">
      <w:pPr>
        <w:spacing w:before="0" w:after="0"/>
        <w:rPr>
          <w:lang w:val="en-GB" w:bidi="fa-IR"/>
        </w:rPr>
      </w:pPr>
      <w:r>
        <w:rPr>
          <w:lang w:val="en-GB" w:bidi="fa-IR"/>
        </w:rPr>
        <w:t xml:space="preserve">                                  </w:t>
      </w:r>
      <w:r w:rsidR="00F60B28">
        <w:rPr>
          <w:noProof/>
          <w:lang w:val="en-GB" w:eastAsia="en-GB"/>
        </w:rPr>
        <w:drawing>
          <wp:inline distT="0" distB="0" distL="0" distR="0" wp14:anchorId="7ECA60C5" wp14:editId="34EF6BFD">
            <wp:extent cx="3972479" cy="2105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7BFA" w14:textId="77777777" w:rsidR="00F60B28" w:rsidRDefault="00F60B28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  <w:r>
        <w:rPr>
          <w:lang w:val="en-GB" w:bidi="fa-IR"/>
        </w:rPr>
        <w:tab/>
        <w:t xml:space="preserve">Response </w:t>
      </w:r>
    </w:p>
    <w:p w14:paraId="25CEE762" w14:textId="77777777" w:rsidR="00F60B28" w:rsidRDefault="00E9689D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  <w:r>
        <w:rPr>
          <w:lang w:val="en-GB" w:bidi="fa-IR"/>
        </w:rPr>
        <w:t xml:space="preserve">                             </w:t>
      </w:r>
      <w:r w:rsidR="00F60B28">
        <w:rPr>
          <w:noProof/>
          <w:lang w:val="en-GB" w:eastAsia="en-GB"/>
        </w:rPr>
        <w:drawing>
          <wp:inline distT="0" distB="0" distL="0" distR="0" wp14:anchorId="600E9DA7" wp14:editId="2BC2FA38">
            <wp:extent cx="2686425" cy="1962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71F9" w14:textId="77777777" w:rsidR="00E72E2E" w:rsidRDefault="00E72E2E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531408FD" w14:textId="77777777" w:rsidR="00E9689D" w:rsidRDefault="00E9689D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42A9C034" w14:textId="77777777" w:rsidR="00E9689D" w:rsidRDefault="00E9689D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053F731F" w14:textId="77777777" w:rsidR="00E9689D" w:rsidRDefault="00E9689D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6E3012C6" w14:textId="77777777" w:rsidR="00E9689D" w:rsidRDefault="00E9689D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454D1DB5" w14:textId="77777777" w:rsidR="00E9689D" w:rsidRDefault="00E9689D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3A797242" w14:textId="77777777" w:rsidR="00E9689D" w:rsidRDefault="00E9689D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60212F15" w14:textId="77777777" w:rsidR="00E9689D" w:rsidRDefault="00E9689D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7418220D" w14:textId="77777777" w:rsidR="00E72E2E" w:rsidRDefault="00E72E2E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5CDF3C5D" w14:textId="77777777" w:rsidR="00E72E2E" w:rsidRDefault="00E72E2E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  <w:r>
        <w:rPr>
          <w:lang w:val="en-GB" w:bidi="fa-IR"/>
        </w:rPr>
        <w:lastRenderedPageBreak/>
        <w:t>Map result</w:t>
      </w:r>
    </w:p>
    <w:p w14:paraId="7B1BAE7F" w14:textId="77777777" w:rsidR="00E9689D" w:rsidRDefault="00E9689D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2135"/>
        <w:gridCol w:w="2826"/>
      </w:tblGrid>
      <w:tr w:rsidR="00E72E2E" w14:paraId="6479EADC" w14:textId="77777777" w:rsidTr="00E72E2E">
        <w:tc>
          <w:tcPr>
            <w:tcW w:w="2135" w:type="dxa"/>
            <w:shd w:val="clear" w:color="auto" w:fill="BFBFBF" w:themeFill="background1" w:themeFillShade="BF"/>
          </w:tcPr>
          <w:p w14:paraId="700241DC" w14:textId="77777777" w:rsidR="00E72E2E" w:rsidRPr="00E72E2E" w:rsidRDefault="00E72E2E" w:rsidP="00E72E2E">
            <w:pPr>
              <w:spacing w:before="0"/>
              <w:jc w:val="center"/>
              <w:rPr>
                <w:b/>
                <w:bCs/>
                <w:lang w:val="en-GB" w:bidi="fa-IR"/>
              </w:rPr>
            </w:pPr>
            <w:r w:rsidRPr="00E72E2E">
              <w:rPr>
                <w:b/>
                <w:bCs/>
                <w:lang w:val="en-GB" w:bidi="fa-IR"/>
              </w:rPr>
              <w:t>Result code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14:paraId="21A57B5A" w14:textId="77777777" w:rsidR="00E72E2E" w:rsidRPr="00E72E2E" w:rsidRDefault="00E72E2E" w:rsidP="00E72E2E">
            <w:pPr>
              <w:spacing w:before="0"/>
              <w:jc w:val="center"/>
              <w:rPr>
                <w:b/>
                <w:bCs/>
                <w:lang w:val="en-GB" w:bidi="fa-IR"/>
              </w:rPr>
            </w:pPr>
            <w:r w:rsidRPr="00E72E2E">
              <w:rPr>
                <w:b/>
                <w:bCs/>
                <w:lang w:val="en-GB" w:bidi="fa-IR"/>
              </w:rPr>
              <w:t>description</w:t>
            </w:r>
          </w:p>
        </w:tc>
      </w:tr>
      <w:tr w:rsidR="00E72E2E" w14:paraId="06ADD718" w14:textId="77777777" w:rsidTr="00E72E2E">
        <w:tc>
          <w:tcPr>
            <w:tcW w:w="2135" w:type="dxa"/>
          </w:tcPr>
          <w:p w14:paraId="3433D87C" w14:textId="77777777" w:rsidR="00E72E2E" w:rsidRDefault="00E72E2E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100100</w:t>
            </w:r>
          </w:p>
        </w:tc>
        <w:tc>
          <w:tcPr>
            <w:tcW w:w="2826" w:type="dxa"/>
          </w:tcPr>
          <w:p w14:paraId="4404C95D" w14:textId="77777777" w:rsidR="00E72E2E" w:rsidRDefault="00E72E2E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success</w:t>
            </w:r>
          </w:p>
        </w:tc>
      </w:tr>
      <w:tr w:rsidR="00E72E2E" w14:paraId="038EABA4" w14:textId="77777777" w:rsidTr="00E72E2E">
        <w:tc>
          <w:tcPr>
            <w:tcW w:w="2135" w:type="dxa"/>
          </w:tcPr>
          <w:p w14:paraId="5621732F" w14:textId="77777777" w:rsidR="00E72E2E" w:rsidRDefault="00E72E2E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100101</w:t>
            </w:r>
          </w:p>
        </w:tc>
        <w:tc>
          <w:tcPr>
            <w:tcW w:w="2826" w:type="dxa"/>
          </w:tcPr>
          <w:p w14:paraId="5C4CA624" w14:textId="77777777" w:rsidR="00E72E2E" w:rsidRDefault="008A3C37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Bad request</w:t>
            </w:r>
          </w:p>
        </w:tc>
      </w:tr>
      <w:tr w:rsidR="00E72E2E" w14:paraId="37F70753" w14:textId="77777777" w:rsidTr="00E72E2E">
        <w:tc>
          <w:tcPr>
            <w:tcW w:w="2135" w:type="dxa"/>
          </w:tcPr>
          <w:p w14:paraId="135B7006" w14:textId="77777777" w:rsidR="00E72E2E" w:rsidRDefault="00E72E2E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100102</w:t>
            </w:r>
          </w:p>
        </w:tc>
        <w:tc>
          <w:tcPr>
            <w:tcW w:w="2826" w:type="dxa"/>
          </w:tcPr>
          <w:p w14:paraId="35E5478F" w14:textId="77777777" w:rsidR="00E72E2E" w:rsidRDefault="008A3C37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Min value check</w:t>
            </w:r>
          </w:p>
        </w:tc>
      </w:tr>
      <w:tr w:rsidR="00E72E2E" w14:paraId="70907A85" w14:textId="77777777" w:rsidTr="00E72E2E">
        <w:tc>
          <w:tcPr>
            <w:tcW w:w="2135" w:type="dxa"/>
          </w:tcPr>
          <w:p w14:paraId="1AE0D4D8" w14:textId="77777777" w:rsidR="00E72E2E" w:rsidRDefault="00E72E2E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100103</w:t>
            </w:r>
          </w:p>
        </w:tc>
        <w:tc>
          <w:tcPr>
            <w:tcW w:w="2826" w:type="dxa"/>
          </w:tcPr>
          <w:p w14:paraId="3E522634" w14:textId="77777777" w:rsidR="00E72E2E" w:rsidRDefault="008A3C37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Max value check</w:t>
            </w:r>
          </w:p>
        </w:tc>
      </w:tr>
      <w:tr w:rsidR="00E72E2E" w14:paraId="0DC8E629" w14:textId="77777777" w:rsidTr="00E72E2E">
        <w:tc>
          <w:tcPr>
            <w:tcW w:w="2135" w:type="dxa"/>
          </w:tcPr>
          <w:p w14:paraId="71B93427" w14:textId="77777777" w:rsidR="00E72E2E" w:rsidRDefault="00E72E2E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100104</w:t>
            </w:r>
          </w:p>
        </w:tc>
        <w:tc>
          <w:tcPr>
            <w:tcW w:w="2826" w:type="dxa"/>
          </w:tcPr>
          <w:p w14:paraId="6912B57A" w14:textId="77777777" w:rsidR="00E72E2E" w:rsidRDefault="008A3C37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overflow</w:t>
            </w:r>
          </w:p>
        </w:tc>
      </w:tr>
      <w:tr w:rsidR="00E72E2E" w14:paraId="37493B96" w14:textId="77777777" w:rsidTr="00E72E2E">
        <w:tc>
          <w:tcPr>
            <w:tcW w:w="2135" w:type="dxa"/>
          </w:tcPr>
          <w:p w14:paraId="6F326864" w14:textId="77777777" w:rsidR="00E72E2E" w:rsidRDefault="00E72E2E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100105</w:t>
            </w:r>
          </w:p>
        </w:tc>
        <w:tc>
          <w:tcPr>
            <w:tcW w:w="2826" w:type="dxa"/>
          </w:tcPr>
          <w:p w14:paraId="7BDBB8B0" w14:textId="77777777" w:rsidR="00E72E2E" w:rsidRDefault="008A3C37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Bad request</w:t>
            </w:r>
          </w:p>
        </w:tc>
      </w:tr>
      <w:tr w:rsidR="00E72E2E" w14:paraId="1A204786" w14:textId="77777777" w:rsidTr="00E72E2E">
        <w:tc>
          <w:tcPr>
            <w:tcW w:w="2135" w:type="dxa"/>
          </w:tcPr>
          <w:p w14:paraId="0F7FC8E1" w14:textId="77777777" w:rsidR="00E72E2E" w:rsidRDefault="00E72E2E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100106</w:t>
            </w:r>
          </w:p>
        </w:tc>
        <w:tc>
          <w:tcPr>
            <w:tcW w:w="2826" w:type="dxa"/>
          </w:tcPr>
          <w:p w14:paraId="344A1BFB" w14:textId="77777777" w:rsidR="00E72E2E" w:rsidRDefault="008A3C37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Not found</w:t>
            </w:r>
          </w:p>
        </w:tc>
      </w:tr>
      <w:tr w:rsidR="00E72E2E" w14:paraId="506B8DC6" w14:textId="77777777" w:rsidTr="00E72E2E">
        <w:tc>
          <w:tcPr>
            <w:tcW w:w="2135" w:type="dxa"/>
          </w:tcPr>
          <w:p w14:paraId="6364A343" w14:textId="77777777" w:rsidR="00E72E2E" w:rsidRDefault="00E72E2E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100107</w:t>
            </w:r>
          </w:p>
        </w:tc>
        <w:tc>
          <w:tcPr>
            <w:tcW w:w="2826" w:type="dxa"/>
          </w:tcPr>
          <w:p w14:paraId="26D83B66" w14:textId="77777777" w:rsidR="00E72E2E" w:rsidRDefault="008A3C37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Check inputs</w:t>
            </w:r>
          </w:p>
        </w:tc>
      </w:tr>
      <w:tr w:rsidR="00E72E2E" w14:paraId="389BC1EC" w14:textId="77777777" w:rsidTr="00E72E2E">
        <w:tc>
          <w:tcPr>
            <w:tcW w:w="2135" w:type="dxa"/>
          </w:tcPr>
          <w:p w14:paraId="492AB6FA" w14:textId="77777777" w:rsidR="00E72E2E" w:rsidRDefault="00E72E2E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100108</w:t>
            </w:r>
          </w:p>
        </w:tc>
        <w:tc>
          <w:tcPr>
            <w:tcW w:w="2826" w:type="dxa"/>
          </w:tcPr>
          <w:p w14:paraId="06BA6AB1" w14:textId="77777777" w:rsidR="00E72E2E" w:rsidRDefault="008A3C37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Internal error</w:t>
            </w:r>
          </w:p>
        </w:tc>
      </w:tr>
      <w:tr w:rsidR="00E72E2E" w14:paraId="43620F1D" w14:textId="77777777" w:rsidTr="00E72E2E">
        <w:tc>
          <w:tcPr>
            <w:tcW w:w="2135" w:type="dxa"/>
          </w:tcPr>
          <w:p w14:paraId="4A6B485C" w14:textId="77777777" w:rsidR="00E72E2E" w:rsidRDefault="00E72E2E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100109</w:t>
            </w:r>
          </w:p>
        </w:tc>
        <w:tc>
          <w:tcPr>
            <w:tcW w:w="2826" w:type="dxa"/>
          </w:tcPr>
          <w:p w14:paraId="10C3D228" w14:textId="77777777" w:rsidR="00E72E2E" w:rsidRDefault="00E72E2E" w:rsidP="00E72E2E">
            <w:pPr>
              <w:spacing w:before="0"/>
              <w:jc w:val="center"/>
              <w:rPr>
                <w:lang w:val="en-GB" w:bidi="fa-IR"/>
              </w:rPr>
            </w:pPr>
          </w:p>
        </w:tc>
      </w:tr>
      <w:tr w:rsidR="00E72E2E" w14:paraId="4AA29B58" w14:textId="77777777" w:rsidTr="00E72E2E">
        <w:tc>
          <w:tcPr>
            <w:tcW w:w="2135" w:type="dxa"/>
          </w:tcPr>
          <w:p w14:paraId="23EAA96C" w14:textId="77777777" w:rsidR="00E72E2E" w:rsidRDefault="00E72E2E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100110</w:t>
            </w:r>
          </w:p>
        </w:tc>
        <w:tc>
          <w:tcPr>
            <w:tcW w:w="2826" w:type="dxa"/>
          </w:tcPr>
          <w:p w14:paraId="7C725E8F" w14:textId="77777777" w:rsidR="00E72E2E" w:rsidRDefault="008A3C37" w:rsidP="00E72E2E">
            <w:pPr>
              <w:spacing w:before="0"/>
              <w:jc w:val="center"/>
              <w:rPr>
                <w:lang w:val="en-GB" w:bidi="fa-IR"/>
              </w:rPr>
            </w:pPr>
            <w:r>
              <w:rPr>
                <w:lang w:val="en-GB" w:bidi="fa-IR"/>
              </w:rPr>
              <w:t>Book added</w:t>
            </w:r>
          </w:p>
        </w:tc>
      </w:tr>
    </w:tbl>
    <w:p w14:paraId="5B2E6180" w14:textId="77777777" w:rsidR="00E72E2E" w:rsidRDefault="00E72E2E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1D5F3FDF" w14:textId="77777777" w:rsidR="00E72E2E" w:rsidRDefault="00E72E2E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6A2215B7" w14:textId="77777777" w:rsidR="00E72E2E" w:rsidRDefault="00E72E2E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38A8072A" w14:textId="77777777" w:rsidR="00E72E2E" w:rsidRDefault="00E72E2E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2127AF80" w14:textId="77777777" w:rsidR="00E72E2E" w:rsidRDefault="00E72E2E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0A8481CB" w14:textId="77777777" w:rsidR="00E72E2E" w:rsidRDefault="00E72E2E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1873F661" w14:textId="77777777" w:rsidR="00E72E2E" w:rsidRDefault="00E72E2E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33BFB278" w14:textId="77777777" w:rsidR="00E72E2E" w:rsidRDefault="00E72E2E" w:rsidP="00F60B28">
      <w:pPr>
        <w:pBdr>
          <w:bottom w:val="single" w:sz="6" w:space="1" w:color="auto"/>
        </w:pBdr>
        <w:spacing w:before="0" w:after="0"/>
        <w:rPr>
          <w:lang w:val="en-GB" w:bidi="fa-IR"/>
        </w:rPr>
      </w:pPr>
    </w:p>
    <w:p w14:paraId="5C2E6728" w14:textId="77777777" w:rsidR="00F60B28" w:rsidRDefault="00F60B28" w:rsidP="00F60B28">
      <w:pPr>
        <w:pBdr>
          <w:bottom w:val="single" w:sz="6" w:space="1" w:color="auto"/>
        </w:pBdr>
        <w:spacing w:before="0" w:after="0"/>
        <w:ind w:firstLine="720"/>
        <w:rPr>
          <w:lang w:val="en-GB" w:bidi="fa-IR"/>
        </w:rPr>
      </w:pPr>
    </w:p>
    <w:sectPr w:rsidR="00F60B28"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446E9" w14:textId="77777777" w:rsidR="008334BF" w:rsidRDefault="008334BF">
      <w:pPr>
        <w:spacing w:before="0" w:after="0" w:line="240" w:lineRule="auto"/>
      </w:pPr>
      <w:r>
        <w:separator/>
      </w:r>
    </w:p>
    <w:p w14:paraId="6CA108BF" w14:textId="77777777" w:rsidR="008334BF" w:rsidRDefault="008334BF"/>
  </w:endnote>
  <w:endnote w:type="continuationSeparator" w:id="0">
    <w:p w14:paraId="49FA5735" w14:textId="77777777" w:rsidR="008334BF" w:rsidRDefault="008334BF">
      <w:pPr>
        <w:spacing w:before="0" w:after="0" w:line="240" w:lineRule="auto"/>
      </w:pPr>
      <w:r>
        <w:continuationSeparator/>
      </w:r>
    </w:p>
    <w:p w14:paraId="23F07707" w14:textId="77777777" w:rsidR="008334BF" w:rsidRDefault="008334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3902F" w14:textId="77777777" w:rsidR="008334BF" w:rsidRDefault="008334BF">
      <w:pPr>
        <w:spacing w:before="0" w:after="0" w:line="240" w:lineRule="auto"/>
      </w:pPr>
      <w:r>
        <w:separator/>
      </w:r>
    </w:p>
    <w:p w14:paraId="34BF2FE5" w14:textId="77777777" w:rsidR="008334BF" w:rsidRDefault="008334BF"/>
  </w:footnote>
  <w:footnote w:type="continuationSeparator" w:id="0">
    <w:p w14:paraId="1A2E23EE" w14:textId="77777777" w:rsidR="008334BF" w:rsidRDefault="008334BF">
      <w:pPr>
        <w:spacing w:before="0" w:after="0" w:line="240" w:lineRule="auto"/>
      </w:pPr>
      <w:r>
        <w:continuationSeparator/>
      </w:r>
    </w:p>
    <w:p w14:paraId="77251695" w14:textId="77777777" w:rsidR="008334BF" w:rsidRDefault="008334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NTE1szQ2NjQ0tTBW0lEKTi0uzszPAykwrgUARWgN4iwAAAA="/>
  </w:docVars>
  <w:rsids>
    <w:rsidRoot w:val="00A3260D"/>
    <w:rsid w:val="0000795A"/>
    <w:rsid w:val="00034353"/>
    <w:rsid w:val="00084C77"/>
    <w:rsid w:val="0009691F"/>
    <w:rsid w:val="00206C42"/>
    <w:rsid w:val="00227DF5"/>
    <w:rsid w:val="002D22E0"/>
    <w:rsid w:val="002D2AED"/>
    <w:rsid w:val="003008EC"/>
    <w:rsid w:val="003112E5"/>
    <w:rsid w:val="0044687B"/>
    <w:rsid w:val="004E07CA"/>
    <w:rsid w:val="00512D05"/>
    <w:rsid w:val="0075279C"/>
    <w:rsid w:val="00796AED"/>
    <w:rsid w:val="0081003B"/>
    <w:rsid w:val="008334BF"/>
    <w:rsid w:val="008A3C37"/>
    <w:rsid w:val="009F5E2B"/>
    <w:rsid w:val="00A06DBA"/>
    <w:rsid w:val="00A3260D"/>
    <w:rsid w:val="00AB0811"/>
    <w:rsid w:val="00AE0056"/>
    <w:rsid w:val="00AF3B10"/>
    <w:rsid w:val="00B71C13"/>
    <w:rsid w:val="00BA1DD6"/>
    <w:rsid w:val="00C52FC2"/>
    <w:rsid w:val="00D4304F"/>
    <w:rsid w:val="00D651B9"/>
    <w:rsid w:val="00E13D57"/>
    <w:rsid w:val="00E53907"/>
    <w:rsid w:val="00E72E2E"/>
    <w:rsid w:val="00E74387"/>
    <w:rsid w:val="00E9689D"/>
    <w:rsid w:val="00EC0F68"/>
    <w:rsid w:val="00EC5313"/>
    <w:rsid w:val="00F3512B"/>
    <w:rsid w:val="00F60B28"/>
    <w:rsid w:val="00FA1EAB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1914D9"/>
  <w15:chartTrackingRefBased/>
  <w15:docId w15:val="{FB8F7EB4-57FC-4773-88FB-3149697D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sen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0</TotalTime>
  <Pages>6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2</cp:revision>
  <dcterms:created xsi:type="dcterms:W3CDTF">2022-02-17T10:05:00Z</dcterms:created>
  <dcterms:modified xsi:type="dcterms:W3CDTF">2022-02-17T10:05:00Z</dcterms:modified>
</cp:coreProperties>
</file>